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Organization/Committee Name:"/>
        <w:tag w:val="Enter Organization/Committee Name:"/>
        <w:id w:val="976303765"/>
        <w:placeholder>
          <w:docPart w:val="19AC80E10209411ABD2A117689E8343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71BCDCEB" w14:textId="03324F1F" w:rsidR="009A34F6" w:rsidRDefault="0037505F" w:rsidP="005578C9">
          <w:pPr>
            <w:pStyle w:val="Organization"/>
          </w:pPr>
          <w:r>
            <w:t>LNL</w:t>
          </w:r>
        </w:p>
      </w:sdtContent>
    </w:sdt>
    <w:sdt>
      <w:sdtPr>
        <w:alias w:val="Meeting Minutes:"/>
        <w:tag w:val="Meeting Minutes:"/>
        <w:id w:val="1398010639"/>
        <w:placeholder>
          <w:docPart w:val="3EB771B45E85477697AC284522DBEB70"/>
        </w:placeholder>
        <w:temporary/>
        <w:showingPlcHdr/>
        <w15:appearance w15:val="hidden"/>
      </w:sdtPr>
      <w:sdtEndPr/>
      <w:sdtContent>
        <w:p w14:paraId="7574266B" w14:textId="77777777" w:rsidR="00913F9D" w:rsidRDefault="00913F9D" w:rsidP="00913F9D">
          <w:pPr>
            <w:pStyle w:val="Heading1"/>
          </w:pPr>
          <w:r w:rsidRPr="005578C9">
            <w:t>Meeting Minutes</w:t>
          </w:r>
        </w:p>
      </w:sdtContent>
    </w:sdt>
    <w:p w14:paraId="03F2CB3D" w14:textId="520BD377" w:rsidR="00913F9D" w:rsidRPr="00913F9D" w:rsidRDefault="00DD6FA2" w:rsidP="00913F9D">
      <w:pPr>
        <w:pStyle w:val="Heading1"/>
      </w:pPr>
      <w:sdt>
        <w:sdtPr>
          <w:alias w:val="Enter date:"/>
          <w:tag w:val="Enter date:"/>
          <w:id w:val="-1605562503"/>
          <w:placeholder>
            <w:docPart w:val="F8A061BD387E4F5ABA222C04D2A7115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37505F">
            <w:t>29/05/2020</w:t>
          </w:r>
        </w:sdtContent>
      </w:sdt>
    </w:p>
    <w:p w14:paraId="146B9A16" w14:textId="77777777" w:rsidR="009A34F6" w:rsidRPr="00E824F4" w:rsidRDefault="00DD6FA2" w:rsidP="0012244C">
      <w:pPr>
        <w:pStyle w:val="Heading2"/>
      </w:pPr>
      <w:sdt>
        <w:sdtPr>
          <w:alias w:val="Opening:"/>
          <w:tag w:val="Opening:"/>
          <w:id w:val="372353325"/>
          <w:placeholder>
            <w:docPart w:val="A3DED41BEEC3470E9F9338A714FC4393"/>
          </w:placeholder>
          <w:temporary/>
          <w:showingPlcHdr/>
          <w15:appearance w15:val="hidden"/>
        </w:sdtPr>
        <w:sdtEndPr/>
        <w:sdtContent>
          <w:r w:rsidR="00C91D7E" w:rsidRPr="0012244C">
            <w:t>Opening</w:t>
          </w:r>
        </w:sdtContent>
      </w:sdt>
    </w:p>
    <w:p w14:paraId="7F02F6EF" w14:textId="052A29D9" w:rsidR="009A34F6" w:rsidRDefault="00DD6FA2" w:rsidP="00EF0387">
      <w:sdt>
        <w:sdtPr>
          <w:alias w:val="Enter description:"/>
          <w:tag w:val="Enter description:"/>
          <w:id w:val="-452166665"/>
          <w:placeholder>
            <w:docPart w:val="713A9C17D7EF493E97FEE9E0737DC0B4"/>
          </w:placeholder>
          <w:temporary/>
          <w:showingPlcHdr/>
          <w15:appearance w15:val="hidden"/>
        </w:sdtPr>
        <w:sdtEndPr/>
        <w:sdtContent>
          <w:r w:rsidR="00017927">
            <w:t>The regular meeting of the</w:t>
          </w:r>
        </w:sdtContent>
      </w:sdt>
      <w:r w:rsidR="00C91D7E">
        <w:t xml:space="preserve"> </w:t>
      </w:r>
      <w:sdt>
        <w:sdtPr>
          <w:alias w:val="Organization/Committee Name:"/>
          <w:tag w:val="Organization/Committee Name:"/>
          <w:id w:val="976303776"/>
          <w:placeholder>
            <w:docPart w:val="B44478281DFA4783B03F90760FB54FD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37505F">
            <w:t>LNL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1394999032"/>
          <w:placeholder>
            <w:docPart w:val="7260C83E60834BF8AA86D1067ED0C071"/>
          </w:placeholder>
          <w:temporary/>
          <w:showingPlcHdr/>
          <w15:appearance w15:val="hidden"/>
        </w:sdtPr>
        <w:sdtEndPr/>
        <w:sdtContent>
          <w:r w:rsidR="00C91D7E">
            <w:t>was called to order at</w:t>
          </w:r>
        </w:sdtContent>
      </w:sdt>
      <w:r w:rsidR="00C91D7E">
        <w:t xml:space="preserve"> </w:t>
      </w:r>
      <w:sdt>
        <w:sdtPr>
          <w:alias w:val="Enter time:"/>
          <w:tag w:val="Enter time:"/>
          <w:id w:val="976303777"/>
          <w:placeholder>
            <w:docPart w:val="BF950B47CE984A2592EB3BDAA9DF8099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Emphasis"/>
            </w:rPr>
            <w:t>time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1180079533"/>
          <w:placeholder>
            <w:docPart w:val="EAE5CBA472144AAA80574B2AAB0BEA81"/>
          </w:placeholder>
          <w:temporary/>
          <w:showingPlcHdr/>
          <w15:appearance w15:val="hidden"/>
        </w:sdtPr>
        <w:sdtEndPr/>
        <w:sdtContent>
          <w:r w:rsidR="00017927">
            <w:t>on</w:t>
          </w:r>
        </w:sdtContent>
      </w:sdt>
      <w:r w:rsidR="009A34F6">
        <w:t xml:space="preserve"> </w:t>
      </w:r>
      <w:sdt>
        <w:sdtPr>
          <w:alias w:val="Date:"/>
          <w:tag w:val="Date:"/>
          <w:id w:val="-1963645359"/>
          <w:placeholder>
            <w:docPart w:val="8AD3587A2C284086A8AB995CD60FE13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37505F">
            <w:t>29/05/2020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37786738"/>
          <w:placeholder>
            <w:docPart w:val="F5EC7D8BD9FE47F7A21CDFEB81EF299C"/>
          </w:placeholder>
          <w:temporary/>
          <w:showingPlcHdr/>
          <w15:appearance w15:val="hidden"/>
        </w:sdtPr>
        <w:sdtEndPr/>
        <w:sdtContent>
          <w:r w:rsidR="00C91D7E">
            <w:t>in</w:t>
          </w:r>
        </w:sdtContent>
      </w:sdt>
      <w:r w:rsidR="00C91D7E">
        <w:t xml:space="preserve"> </w:t>
      </w:r>
      <w:sdt>
        <w:sdtPr>
          <w:alias w:val="Enter location:"/>
          <w:tag w:val="Enter location:"/>
          <w:id w:val="976303805"/>
          <w:placeholder>
            <w:docPart w:val="90183193E748465D9F23958488B31D79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Emphasis"/>
            </w:rPr>
            <w:t>location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54975906"/>
          <w:placeholder>
            <w:docPart w:val="6E90F16CE18C410291E1F2B882597F9F"/>
          </w:placeholder>
          <w:temporary/>
          <w:showingPlcHdr/>
          <w15:appearance w15:val="hidden"/>
        </w:sdtPr>
        <w:sdtEndPr/>
        <w:sdtContent>
          <w:r w:rsidR="00C91D7E">
            <w:t>by</w:t>
          </w:r>
        </w:sdtContent>
      </w:sdt>
      <w:r w:rsidR="00C91D7E">
        <w:t xml:space="preserve"> </w:t>
      </w:r>
      <w:r w:rsidR="0037505F">
        <w:t>Liam Saxon</w:t>
      </w:r>
    </w:p>
    <w:p w14:paraId="2FC830D3" w14:textId="77777777" w:rsidR="009A34F6" w:rsidRDefault="00DD6FA2" w:rsidP="005578C9">
      <w:pPr>
        <w:pStyle w:val="Heading2"/>
      </w:pPr>
      <w:sdt>
        <w:sdtPr>
          <w:alias w:val="Present:"/>
          <w:tag w:val="Present:"/>
          <w:id w:val="1371722459"/>
          <w:placeholder>
            <w:docPart w:val="7385A11CF3C84B6CA7847056D76FCEC8"/>
          </w:placeholder>
          <w:temporary/>
          <w:showingPlcHdr/>
          <w15:appearance w15:val="hidden"/>
        </w:sdtPr>
        <w:sdtEndPr/>
        <w:sdtContent>
          <w:r w:rsidR="00C91D7E">
            <w:t>Present</w:t>
          </w:r>
        </w:sdtContent>
      </w:sdt>
    </w:p>
    <w:p w14:paraId="2E05EE30" w14:textId="053A6104" w:rsidR="009A34F6" w:rsidRDefault="0037505F" w:rsidP="005578C9">
      <w:r>
        <w:t xml:space="preserve">Andrew </w:t>
      </w:r>
      <w:proofErr w:type="spellStart"/>
      <w:r>
        <w:t>Samway</w:t>
      </w:r>
      <w:proofErr w:type="spellEnd"/>
      <w:r>
        <w:t>: Boss</w:t>
      </w:r>
    </w:p>
    <w:p w14:paraId="3E076A0B" w14:textId="2BA894B8" w:rsidR="0037505F" w:rsidRDefault="0037505F" w:rsidP="005578C9">
      <w:r>
        <w:t>Liam Saxon: Scrum master</w:t>
      </w:r>
    </w:p>
    <w:p w14:paraId="36AE27A5" w14:textId="7D5E2E82" w:rsidR="0037505F" w:rsidRDefault="0037505F" w:rsidP="005578C9">
      <w:r>
        <w:t>Nicolas Brown: Team member</w:t>
      </w:r>
    </w:p>
    <w:p w14:paraId="3FC094BE" w14:textId="4387AAE6" w:rsidR="0037505F" w:rsidRDefault="0037505F" w:rsidP="005578C9">
      <w:r>
        <w:t>Luke Liston: Team member</w:t>
      </w:r>
      <w:bookmarkStart w:id="0" w:name="_GoBack"/>
      <w:bookmarkEnd w:id="0"/>
    </w:p>
    <w:p w14:paraId="348F719E" w14:textId="77777777" w:rsidR="009A34F6" w:rsidRPr="005578C9" w:rsidRDefault="00DD6FA2" w:rsidP="000534FF">
      <w:pPr>
        <w:pStyle w:val="Heading2"/>
      </w:pPr>
      <w:sdt>
        <w:sdtPr>
          <w:alias w:val="Approval of Agenda:"/>
          <w:tag w:val="Approval of Agenda:"/>
          <w:id w:val="-741172356"/>
          <w:placeholder>
            <w:docPart w:val="A5B13F2AB60643FA88C53CB8DC6A736F"/>
          </w:placeholder>
          <w:temporary/>
          <w:showingPlcHdr/>
          <w15:appearance w15:val="hidden"/>
        </w:sdtPr>
        <w:sdtEndPr/>
        <w:sdtContent>
          <w:r w:rsidR="00C91D7E">
            <w:t>Approval of Agenda</w:t>
          </w:r>
        </w:sdtContent>
      </w:sdt>
    </w:p>
    <w:sdt>
      <w:sdtPr>
        <w:alias w:val="Enter approval of agenda:"/>
        <w:tag w:val="Enter approval of agenda:"/>
        <w:id w:val="976304133"/>
        <w:placeholder>
          <w:docPart w:val="E045EC868ED04ADB847BC8A2A8B9AD4A"/>
        </w:placeholder>
        <w:temporary/>
        <w:showingPlcHdr/>
        <w15:appearance w15:val="hidden"/>
      </w:sdtPr>
      <w:sdtEndPr/>
      <w:sdtContent>
        <w:p w14:paraId="7E068D7E" w14:textId="77777777" w:rsidR="009A34F6" w:rsidRDefault="000534FF" w:rsidP="00E824F4">
          <w:r>
            <w:t>The agenda was unanimously approved as distributed.</w:t>
          </w:r>
        </w:p>
      </w:sdtContent>
    </w:sdt>
    <w:p w14:paraId="5C6F0578" w14:textId="77777777" w:rsidR="009A34F6" w:rsidRDefault="00DD6FA2" w:rsidP="000534FF">
      <w:pPr>
        <w:pStyle w:val="Heading2"/>
      </w:pPr>
      <w:sdt>
        <w:sdtPr>
          <w:alias w:val="Approval of Minutes:"/>
          <w:tag w:val="Approval of Minutes:"/>
          <w:id w:val="1513487595"/>
          <w:placeholder>
            <w:docPart w:val="2B5B02D54D184BDAA5164694077BD3C1"/>
          </w:placeholder>
          <w:temporary/>
          <w:showingPlcHdr/>
          <w15:appearance w15:val="hidden"/>
        </w:sdtPr>
        <w:sdtEndPr/>
        <w:sdtContent>
          <w:r w:rsidR="00C91D7E">
            <w:t>Approval of Minutes</w:t>
          </w:r>
        </w:sdtContent>
      </w:sdt>
    </w:p>
    <w:sdt>
      <w:sdtPr>
        <w:alias w:val="Enter approval of minutes:"/>
        <w:tag w:val="Enter approval of minutes:"/>
        <w:id w:val="976304161"/>
        <w:placeholder>
          <w:docPart w:val="51B10941EA0B4B81926C62311CA613D0"/>
        </w:placeholder>
        <w:temporary/>
        <w:showingPlcHdr/>
        <w15:appearance w15:val="hidden"/>
      </w:sdtPr>
      <w:sdtEndPr/>
      <w:sdtContent>
        <w:p w14:paraId="2A31BF9C" w14:textId="77777777" w:rsidR="009A34F6" w:rsidRDefault="000534FF">
          <w:r>
            <w:t>The minutes of the previous meeting were unanimously approved as distributed.</w:t>
          </w:r>
        </w:p>
      </w:sdtContent>
    </w:sdt>
    <w:p w14:paraId="5190968B" w14:textId="77777777" w:rsidR="009A34F6" w:rsidRDefault="00DD6FA2" w:rsidP="000534FF">
      <w:pPr>
        <w:pStyle w:val="Heading2"/>
      </w:pPr>
      <w:sdt>
        <w:sdtPr>
          <w:alias w:val="Open Issues:"/>
          <w:tag w:val="Open Issues:"/>
          <w:id w:val="878744011"/>
          <w:placeholder>
            <w:docPart w:val="8C9955B0ECD94591B986C64546F9D403"/>
          </w:placeholder>
          <w:temporary/>
          <w:showingPlcHdr/>
          <w15:appearance w15:val="hidden"/>
        </w:sdtPr>
        <w:sdtEndPr/>
        <w:sdtContent>
          <w:r w:rsidR="00C91D7E">
            <w:t>Open Issues</w:t>
          </w:r>
        </w:sdtContent>
      </w:sdt>
    </w:p>
    <w:p w14:paraId="32EC284A" w14:textId="5767D8D1" w:rsidR="009A34F6" w:rsidRDefault="0037505F" w:rsidP="0037505F">
      <w:pPr>
        <w:pStyle w:val="ListParagraph"/>
        <w:numPr>
          <w:ilvl w:val="0"/>
          <w:numId w:val="12"/>
        </w:numPr>
      </w:pPr>
      <w:r w:rsidRPr="0037505F">
        <w:t>analysis report</w:t>
      </w:r>
      <w:r>
        <w:t xml:space="preserve"> questions</w:t>
      </w:r>
    </w:p>
    <w:p w14:paraId="45F5BE24" w14:textId="6A6DDF78" w:rsidR="0037505F" w:rsidRDefault="0037505F" w:rsidP="0037505F">
      <w:pPr>
        <w:pStyle w:val="ListParagraph"/>
        <w:numPr>
          <w:ilvl w:val="0"/>
          <w:numId w:val="12"/>
        </w:numPr>
      </w:pPr>
      <w:r w:rsidRPr="0037505F">
        <w:t>clarify the project parameters</w:t>
      </w:r>
    </w:p>
    <w:p w14:paraId="1422EA6B" w14:textId="3916C32A" w:rsidR="0037505F" w:rsidRPr="00A32DE9" w:rsidRDefault="0037505F" w:rsidP="0037505F">
      <w:pPr>
        <w:pStyle w:val="ListParagraph"/>
        <w:numPr>
          <w:ilvl w:val="0"/>
          <w:numId w:val="12"/>
        </w:numPr>
      </w:pPr>
      <w:r>
        <w:t>Discuss involvement of CITE representative (Andrew)</w:t>
      </w:r>
    </w:p>
    <w:p w14:paraId="38365E55" w14:textId="77777777" w:rsidR="009A34F6" w:rsidRDefault="00DD6FA2" w:rsidP="000534FF">
      <w:pPr>
        <w:pStyle w:val="Heading2"/>
      </w:pPr>
      <w:sdt>
        <w:sdtPr>
          <w:alias w:val="Agenda for Next Meeting:"/>
          <w:tag w:val="Agenda for Next Meeting:"/>
          <w:id w:val="1971091194"/>
          <w:placeholder>
            <w:docPart w:val="B1B306B3CD7E4184A2BE6D25C05FD844"/>
          </w:placeholder>
          <w:temporary/>
          <w:showingPlcHdr/>
          <w15:appearance w15:val="hidden"/>
        </w:sdtPr>
        <w:sdtEndPr/>
        <w:sdtContent>
          <w:r w:rsidR="00C91D7E">
            <w:t>Agenda for Next Meeting</w:t>
          </w:r>
        </w:sdtContent>
      </w:sdt>
    </w:p>
    <w:p w14:paraId="18CDACFC" w14:textId="6A9EE2E8" w:rsidR="009A34F6" w:rsidRPr="00A32DE9" w:rsidRDefault="0037505F">
      <w:r>
        <w:t>To be decided</w:t>
      </w:r>
    </w:p>
    <w:p w14:paraId="25720BAD" w14:textId="77777777" w:rsidR="009A34F6" w:rsidRDefault="00DD6FA2" w:rsidP="005578C9">
      <w:pPr>
        <w:pStyle w:val="Heading2"/>
      </w:pPr>
      <w:sdt>
        <w:sdtPr>
          <w:alias w:val="Adjournment:"/>
          <w:tag w:val="Adjournment:"/>
          <w:id w:val="-309637195"/>
          <w:placeholder>
            <w:docPart w:val="9767CD05B0454E0A9AFC04008E3841FE"/>
          </w:placeholder>
          <w:temporary/>
          <w:showingPlcHdr/>
          <w15:appearance w15:val="hidden"/>
        </w:sdtPr>
        <w:sdtEndPr/>
        <w:sdtContent>
          <w:r w:rsidR="00C91D7E">
            <w:t>Adjournment</w:t>
          </w:r>
        </w:sdtContent>
      </w:sdt>
    </w:p>
    <w:p w14:paraId="2336B44E" w14:textId="60622A98" w:rsidR="009A34F6" w:rsidRDefault="00DD6FA2">
      <w:sdt>
        <w:sdtPr>
          <w:alias w:val="Enter description:"/>
          <w:tag w:val="Enter description:"/>
          <w:id w:val="858395328"/>
          <w:placeholder>
            <w:docPart w:val="C1AAE402304E40A299143AC04BA12928"/>
          </w:placeholder>
          <w:temporary/>
          <w:showingPlcHdr/>
          <w15:appearance w15:val="hidden"/>
        </w:sdtPr>
        <w:sdtEndPr/>
        <w:sdtContent>
          <w:r w:rsidR="00C91D7E">
            <w:t>Meeting was adjourned at</w:t>
          </w:r>
        </w:sdtContent>
      </w:sdt>
      <w:r w:rsidR="00C91D7E">
        <w:t xml:space="preserve"> </w:t>
      </w:r>
      <w:sdt>
        <w:sdtPr>
          <w:alias w:val="Enter time:"/>
          <w:tag w:val="Enter time:"/>
          <w:id w:val="976303956"/>
          <w:placeholder>
            <w:docPart w:val="4B73186B787C42D4B1D6AC727EDD1C1A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Emphasis"/>
            </w:rPr>
            <w:t>time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-1146429719"/>
          <w:placeholder>
            <w:docPart w:val="87FE0E3AA16F439EA7AD1A512667A33B"/>
          </w:placeholder>
          <w:temporary/>
          <w:showingPlcHdr/>
          <w15:appearance w15:val="hidden"/>
        </w:sdtPr>
        <w:sdtEndPr/>
        <w:sdtContent>
          <w:r w:rsidR="00C91D7E">
            <w:t>by</w:t>
          </w:r>
        </w:sdtContent>
      </w:sdt>
      <w:r w:rsidR="00C91D7E">
        <w:t xml:space="preserve"> </w:t>
      </w:r>
      <w:sdt>
        <w:sdtPr>
          <w:alias w:val="Facilitator Name:"/>
          <w:tag w:val="Facilitator Name:"/>
          <w:id w:val="976303983"/>
          <w:placeholder>
            <w:docPart w:val="74F421F973A740D9B4FFB2004AA8E92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72ABC">
            <w:t>Facilitator Name</w:t>
          </w:r>
        </w:sdtContent>
      </w:sdt>
      <w:r w:rsidR="009A34F6">
        <w:t xml:space="preserve">. </w:t>
      </w:r>
      <w:sdt>
        <w:sdtPr>
          <w:alias w:val="Enter description:"/>
          <w:tag w:val="Enter description:"/>
          <w:id w:val="-22557934"/>
          <w:placeholder>
            <w:docPart w:val="18C8AA1336C3488EB9268D201066E941"/>
          </w:placeholder>
          <w:temporary/>
          <w:showingPlcHdr/>
          <w15:appearance w15:val="hidden"/>
        </w:sdtPr>
        <w:sdtEndPr/>
        <w:sdtContent>
          <w:r w:rsidR="00A25FD3">
            <w:t>The next general meeting will be at</w:t>
          </w:r>
        </w:sdtContent>
      </w:sdt>
      <w:r w:rsidR="00A25FD3">
        <w:t xml:space="preserve"> </w:t>
      </w:r>
      <w:r w:rsidR="00CC3921">
        <w:t>1:30pm</w:t>
      </w:r>
      <w:r w:rsidR="009A34F6">
        <w:t xml:space="preserve"> </w:t>
      </w:r>
      <w:sdt>
        <w:sdtPr>
          <w:alias w:val="Enter description:"/>
          <w:tag w:val="Enter description:"/>
          <w:id w:val="-585456075"/>
          <w:placeholder>
            <w:docPart w:val="F6FAFC45AA274735AD05E2961E428C90"/>
          </w:placeholder>
          <w:temporary/>
          <w:showingPlcHdr/>
          <w15:appearance w15:val="hidden"/>
        </w:sdtPr>
        <w:sdtEndPr/>
        <w:sdtContent>
          <w:r w:rsidR="00C91D7E">
            <w:t>on</w:t>
          </w:r>
        </w:sdtContent>
      </w:sdt>
      <w:r w:rsidR="00C91D7E">
        <w:t xml:space="preserve"> </w:t>
      </w:r>
      <w:r w:rsidR="0037505F">
        <w:t>29/05/2020</w:t>
      </w:r>
      <w:r w:rsidR="00272ABC">
        <w:t>,</w:t>
      </w:r>
      <w:r w:rsidR="009A34F6">
        <w:t xml:space="preserve"> </w:t>
      </w:r>
      <w:sdt>
        <w:sdtPr>
          <w:alias w:val="Enter description:"/>
          <w:tag w:val="Enter description:"/>
          <w:id w:val="1173144702"/>
          <w:placeholder>
            <w:docPart w:val="C2653DF452C3410D967290A739066CE0"/>
          </w:placeholder>
          <w:temporary/>
          <w:showingPlcHdr/>
          <w15:appearance w15:val="hidden"/>
        </w:sdtPr>
        <w:sdtEndPr/>
        <w:sdtContent>
          <w:r w:rsidR="00A25FD3">
            <w:t>in</w:t>
          </w:r>
        </w:sdtContent>
      </w:sdt>
      <w:r w:rsidR="00A25FD3">
        <w:t xml:space="preserve"> </w:t>
      </w:r>
      <w:r w:rsidR="0037505F">
        <w:t>Black Board Collaborate.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Minutes submitted by and Approved by names"/>
      </w:tblPr>
      <w:tblGrid>
        <w:gridCol w:w="2489"/>
        <w:gridCol w:w="6151"/>
      </w:tblGrid>
      <w:tr w:rsidR="00017927" w14:paraId="0397E900" w14:textId="77777777" w:rsidTr="00663AC9">
        <w:trPr>
          <w:tblHeader/>
        </w:trPr>
        <w:sdt>
          <w:sdtPr>
            <w:alias w:val="Minutes submitted by:"/>
            <w:tag w:val="Minutes submitted by:"/>
            <w:id w:val="-1806768384"/>
            <w:placeholder>
              <w:docPart w:val="DFA622B68BB749038C268A4FFFD22E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04AFE09E" w14:textId="77777777" w:rsidR="00C91D7E" w:rsidRDefault="00017927" w:rsidP="005578C9">
                <w:r>
                  <w:t>Minutes submitted by:</w:t>
                </w:r>
              </w:p>
            </w:tc>
          </w:sdtContent>
        </w:sdt>
        <w:tc>
          <w:tcPr>
            <w:tcW w:w="6151" w:type="dxa"/>
          </w:tcPr>
          <w:p w14:paraId="6A48BD6D" w14:textId="1BC08BAD" w:rsidR="00C91D7E" w:rsidRDefault="0037505F" w:rsidP="005578C9">
            <w:r>
              <w:t>Liam Saxon</w:t>
            </w:r>
          </w:p>
        </w:tc>
      </w:tr>
      <w:tr w:rsidR="00017927" w14:paraId="066D32C1" w14:textId="77777777" w:rsidTr="00663AC9">
        <w:trPr>
          <w:tblHeader/>
        </w:trPr>
        <w:sdt>
          <w:sdtPr>
            <w:alias w:val="Approved by:"/>
            <w:tag w:val="Approved by:"/>
            <w:id w:val="-996718387"/>
            <w:placeholder>
              <w:docPart w:val="97400A2946DC46589B83B92680AD81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75D255C6" w14:textId="77777777" w:rsidR="00C91D7E" w:rsidRDefault="00017927" w:rsidP="005578C9">
                <w:r>
                  <w:t>Approved by:</w:t>
                </w:r>
              </w:p>
            </w:tc>
          </w:sdtContent>
        </w:sdt>
        <w:tc>
          <w:tcPr>
            <w:tcW w:w="6151" w:type="dxa"/>
          </w:tcPr>
          <w:p w14:paraId="213196A6" w14:textId="19022003" w:rsidR="00C91D7E" w:rsidRDefault="0037505F" w:rsidP="005578C9">
            <w:r>
              <w:t>Liam Saxon</w:t>
            </w:r>
          </w:p>
        </w:tc>
      </w:tr>
    </w:tbl>
    <w:p w14:paraId="2640BE6D" w14:textId="77777777" w:rsidR="009A34F6" w:rsidRDefault="009A34F6" w:rsidP="00017927"/>
    <w:sectPr w:rsidR="009A34F6" w:rsidSect="00A11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6623A" w14:textId="77777777" w:rsidR="00DD6FA2" w:rsidRDefault="00DD6FA2" w:rsidP="006261AC">
      <w:pPr>
        <w:spacing w:after="0" w:line="240" w:lineRule="auto"/>
      </w:pPr>
      <w:r>
        <w:separator/>
      </w:r>
    </w:p>
  </w:endnote>
  <w:endnote w:type="continuationSeparator" w:id="0">
    <w:p w14:paraId="5DE3BDA3" w14:textId="77777777" w:rsidR="00DD6FA2" w:rsidRDefault="00DD6FA2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70CAB" w14:textId="77777777"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E487" w14:textId="77777777" w:rsidR="00B93E5B" w:rsidRDefault="00B9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CF46C" w14:textId="77777777" w:rsidR="00B93E5B" w:rsidRDefault="00B9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67EA8" w14:textId="77777777" w:rsidR="00DD6FA2" w:rsidRDefault="00DD6FA2" w:rsidP="006261AC">
      <w:pPr>
        <w:spacing w:after="0" w:line="240" w:lineRule="auto"/>
      </w:pPr>
      <w:r>
        <w:separator/>
      </w:r>
    </w:p>
  </w:footnote>
  <w:footnote w:type="continuationSeparator" w:id="0">
    <w:p w14:paraId="0266E6C5" w14:textId="77777777" w:rsidR="00DD6FA2" w:rsidRDefault="00DD6FA2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9AEB" w14:textId="77777777" w:rsidR="00B93E5B" w:rsidRDefault="00B9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E5FA5" w14:textId="77777777" w:rsidR="00B93E5B" w:rsidRDefault="00B9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47B73" w14:textId="77777777" w:rsidR="00B93E5B" w:rsidRDefault="00B9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902A5"/>
    <w:multiLevelType w:val="hybridMultilevel"/>
    <w:tmpl w:val="2C8E8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F"/>
    <w:rsid w:val="00017927"/>
    <w:rsid w:val="000534FF"/>
    <w:rsid w:val="0012244C"/>
    <w:rsid w:val="001B4272"/>
    <w:rsid w:val="00272ABC"/>
    <w:rsid w:val="002F19D5"/>
    <w:rsid w:val="003164F3"/>
    <w:rsid w:val="00316C23"/>
    <w:rsid w:val="0037505F"/>
    <w:rsid w:val="003C02F6"/>
    <w:rsid w:val="005578C9"/>
    <w:rsid w:val="00564B60"/>
    <w:rsid w:val="005D2B86"/>
    <w:rsid w:val="006261AC"/>
    <w:rsid w:val="0065155C"/>
    <w:rsid w:val="00663AC9"/>
    <w:rsid w:val="0069738C"/>
    <w:rsid w:val="00767BE9"/>
    <w:rsid w:val="00913F9D"/>
    <w:rsid w:val="00925080"/>
    <w:rsid w:val="00994CC9"/>
    <w:rsid w:val="009A34F6"/>
    <w:rsid w:val="00A1127D"/>
    <w:rsid w:val="00A25FD3"/>
    <w:rsid w:val="00A32DE9"/>
    <w:rsid w:val="00AD0486"/>
    <w:rsid w:val="00B93E5B"/>
    <w:rsid w:val="00BD0E68"/>
    <w:rsid w:val="00C12DA5"/>
    <w:rsid w:val="00C91D7E"/>
    <w:rsid w:val="00CA3F46"/>
    <w:rsid w:val="00CC3921"/>
    <w:rsid w:val="00D30FB6"/>
    <w:rsid w:val="00DB3CF3"/>
    <w:rsid w:val="00DD6FA2"/>
    <w:rsid w:val="00E44288"/>
    <w:rsid w:val="00E453BC"/>
    <w:rsid w:val="00E824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5F41A"/>
  <w15:docId w15:val="{25B63DA2-606C-4604-BEC6-CE7F71F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B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B6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2"/>
    <w:unhideWhenUsed/>
    <w:qFormat/>
    <w:rsid w:val="00A25FD3"/>
    <w:rPr>
      <w:iCs/>
      <w:color w:val="595959" w:themeColor="text1" w:themeTint="A6"/>
    </w:rPr>
  </w:style>
  <w:style w:type="paragraph" w:styleId="BlockText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rsid w:val="0037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AC80E10209411ABD2A117689E83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CB53E-A8EB-4B4F-970D-BCC20E5D7FFB}"/>
      </w:docPartPr>
      <w:docPartBody>
        <w:p w:rsidR="00000000" w:rsidRDefault="00EE5DC9">
          <w:pPr>
            <w:pStyle w:val="19AC80E10209411ABD2A117689E8343A"/>
          </w:pPr>
          <w:r>
            <w:t>Organization/Committee Name</w:t>
          </w:r>
        </w:p>
      </w:docPartBody>
    </w:docPart>
    <w:docPart>
      <w:docPartPr>
        <w:name w:val="3EB771B45E85477697AC284522DB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DF769-6818-498D-90BF-2BF2787CE923}"/>
      </w:docPartPr>
      <w:docPartBody>
        <w:p w:rsidR="00000000" w:rsidRDefault="00EE5DC9">
          <w:pPr>
            <w:pStyle w:val="3EB771B45E85477697AC284522DBEB70"/>
          </w:pPr>
          <w:r w:rsidRPr="005578C9">
            <w:t>Meeting Minutes</w:t>
          </w:r>
        </w:p>
      </w:docPartBody>
    </w:docPart>
    <w:docPart>
      <w:docPartPr>
        <w:name w:val="F8A061BD387E4F5ABA222C04D2A71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D0913-5E53-46B7-97A4-CF5714C5D710}"/>
      </w:docPartPr>
      <w:docPartBody>
        <w:p w:rsidR="00000000" w:rsidRDefault="00EE5DC9">
          <w:pPr>
            <w:pStyle w:val="F8A061BD387E4F5ABA222C04D2A7115B"/>
          </w:pPr>
          <w:r>
            <w:t>Date</w:t>
          </w:r>
        </w:p>
      </w:docPartBody>
    </w:docPart>
    <w:docPart>
      <w:docPartPr>
        <w:name w:val="A3DED41BEEC3470E9F9338A714FC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8CFC4-7E5F-42A0-B90A-457632C87EC1}"/>
      </w:docPartPr>
      <w:docPartBody>
        <w:p w:rsidR="00000000" w:rsidRDefault="00EE5DC9">
          <w:pPr>
            <w:pStyle w:val="A3DED41BEEC3470E9F9338A714FC4393"/>
          </w:pPr>
          <w:r w:rsidRPr="0012244C">
            <w:t>Opening</w:t>
          </w:r>
        </w:p>
      </w:docPartBody>
    </w:docPart>
    <w:docPart>
      <w:docPartPr>
        <w:name w:val="713A9C17D7EF493E97FEE9E0737DC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B1370-D6B6-408F-8AC3-30FDF52B3D03}"/>
      </w:docPartPr>
      <w:docPartBody>
        <w:p w:rsidR="00000000" w:rsidRDefault="00EE5DC9">
          <w:pPr>
            <w:pStyle w:val="713A9C17D7EF493E97FEE9E0737DC0B4"/>
          </w:pPr>
          <w:r>
            <w:t>The regular meeting of the</w:t>
          </w:r>
        </w:p>
      </w:docPartBody>
    </w:docPart>
    <w:docPart>
      <w:docPartPr>
        <w:name w:val="B44478281DFA4783B03F90760FB54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429B6-E3C9-4801-9E11-6A20D88BA63C}"/>
      </w:docPartPr>
      <w:docPartBody>
        <w:p w:rsidR="00000000" w:rsidRDefault="00EE5DC9">
          <w:pPr>
            <w:pStyle w:val="B44478281DFA4783B03F90760FB54FD0"/>
          </w:pPr>
          <w:r>
            <w:t>Organization/Committee Name</w:t>
          </w:r>
        </w:p>
      </w:docPartBody>
    </w:docPart>
    <w:docPart>
      <w:docPartPr>
        <w:name w:val="7260C83E60834BF8AA86D1067ED0C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5AFD-2127-4017-8FCA-F04A7548179C}"/>
      </w:docPartPr>
      <w:docPartBody>
        <w:p w:rsidR="00000000" w:rsidRDefault="00EE5DC9">
          <w:pPr>
            <w:pStyle w:val="7260C83E60834BF8AA86D1067ED0C071"/>
          </w:pPr>
          <w:r>
            <w:t>was called to order at</w:t>
          </w:r>
        </w:p>
      </w:docPartBody>
    </w:docPart>
    <w:docPart>
      <w:docPartPr>
        <w:name w:val="BF950B47CE984A2592EB3BDAA9DF8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9E63C-FF41-482E-9B34-F5706C19D895}"/>
      </w:docPartPr>
      <w:docPartBody>
        <w:p w:rsidR="00000000" w:rsidRDefault="00EE5DC9">
          <w:pPr>
            <w:pStyle w:val="BF950B47CE984A2592EB3BDAA9DF8099"/>
          </w:pPr>
          <w:r w:rsidRPr="00A25FD3">
            <w:rPr>
              <w:rStyle w:val="Emphasis"/>
            </w:rPr>
            <w:t>time</w:t>
          </w:r>
        </w:p>
      </w:docPartBody>
    </w:docPart>
    <w:docPart>
      <w:docPartPr>
        <w:name w:val="EAE5CBA472144AAA80574B2AAB0BE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2A9-7E9B-4025-B388-C81ECC60706B}"/>
      </w:docPartPr>
      <w:docPartBody>
        <w:p w:rsidR="00000000" w:rsidRDefault="00EE5DC9">
          <w:pPr>
            <w:pStyle w:val="EAE5CBA472144AAA80574B2AAB0BEA81"/>
          </w:pPr>
          <w:r>
            <w:t>on</w:t>
          </w:r>
        </w:p>
      </w:docPartBody>
    </w:docPart>
    <w:docPart>
      <w:docPartPr>
        <w:name w:val="8AD3587A2C284086A8AB995CD60F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E3710-3092-4434-8564-B190ADC2F41A}"/>
      </w:docPartPr>
      <w:docPartBody>
        <w:p w:rsidR="00000000" w:rsidRDefault="00EE5DC9">
          <w:pPr>
            <w:pStyle w:val="8AD3587A2C284086A8AB995CD60FE134"/>
          </w:pPr>
          <w:r>
            <w:t>date</w:t>
          </w:r>
        </w:p>
      </w:docPartBody>
    </w:docPart>
    <w:docPart>
      <w:docPartPr>
        <w:name w:val="F5EC7D8BD9FE47F7A21CDFEB81EF2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80DFB-8F59-499C-9E02-ACB3ECD8E740}"/>
      </w:docPartPr>
      <w:docPartBody>
        <w:p w:rsidR="00000000" w:rsidRDefault="00EE5DC9">
          <w:pPr>
            <w:pStyle w:val="F5EC7D8BD9FE47F7A21CDFEB81EF299C"/>
          </w:pPr>
          <w:r>
            <w:t>in</w:t>
          </w:r>
        </w:p>
      </w:docPartBody>
    </w:docPart>
    <w:docPart>
      <w:docPartPr>
        <w:name w:val="90183193E748465D9F23958488B31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3BB44-F4EE-4F3A-8FE3-14EA8AEA97D1}"/>
      </w:docPartPr>
      <w:docPartBody>
        <w:p w:rsidR="00000000" w:rsidRDefault="00EE5DC9">
          <w:pPr>
            <w:pStyle w:val="90183193E748465D9F23958488B31D79"/>
          </w:pPr>
          <w:r w:rsidRPr="00A25FD3">
            <w:rPr>
              <w:rStyle w:val="Emphasis"/>
            </w:rPr>
            <w:t>location</w:t>
          </w:r>
        </w:p>
      </w:docPartBody>
    </w:docPart>
    <w:docPart>
      <w:docPartPr>
        <w:name w:val="6E90F16CE18C410291E1F2B882597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D053C-E86E-425F-A3B9-CB107D0CA7CA}"/>
      </w:docPartPr>
      <w:docPartBody>
        <w:p w:rsidR="00000000" w:rsidRDefault="00EE5DC9">
          <w:pPr>
            <w:pStyle w:val="6E90F16CE18C410291E1F2B882597F9F"/>
          </w:pPr>
          <w:r>
            <w:t>by</w:t>
          </w:r>
        </w:p>
      </w:docPartBody>
    </w:docPart>
    <w:docPart>
      <w:docPartPr>
        <w:name w:val="7385A11CF3C84B6CA7847056D76F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8D33-357D-480E-A5AC-353F98D7DA3D}"/>
      </w:docPartPr>
      <w:docPartBody>
        <w:p w:rsidR="00000000" w:rsidRDefault="00EE5DC9">
          <w:pPr>
            <w:pStyle w:val="7385A11CF3C84B6CA7847056D76FCEC8"/>
          </w:pPr>
          <w:r>
            <w:t>Present</w:t>
          </w:r>
        </w:p>
      </w:docPartBody>
    </w:docPart>
    <w:docPart>
      <w:docPartPr>
        <w:name w:val="A5B13F2AB60643FA88C53CB8DC6A7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0D735-3AE0-41E6-8565-1F149F4F4A16}"/>
      </w:docPartPr>
      <w:docPartBody>
        <w:p w:rsidR="00000000" w:rsidRDefault="00EE5DC9">
          <w:pPr>
            <w:pStyle w:val="A5B13F2AB60643FA88C53CB8DC6A736F"/>
          </w:pPr>
          <w:r>
            <w:t>Approval of Agenda</w:t>
          </w:r>
        </w:p>
      </w:docPartBody>
    </w:docPart>
    <w:docPart>
      <w:docPartPr>
        <w:name w:val="E045EC868ED04ADB847BC8A2A8B9A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5337F-16CB-46A7-92BD-D356AB13EB6F}"/>
      </w:docPartPr>
      <w:docPartBody>
        <w:p w:rsidR="00000000" w:rsidRDefault="00EE5DC9">
          <w:pPr>
            <w:pStyle w:val="E045EC868ED04ADB847BC8A2A8B9AD4A"/>
          </w:pPr>
          <w:r>
            <w:t>The agenda was unanimously approved as distributed.</w:t>
          </w:r>
        </w:p>
      </w:docPartBody>
    </w:docPart>
    <w:docPart>
      <w:docPartPr>
        <w:name w:val="2B5B02D54D184BDAA5164694077B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68C9A-ACDF-4B1F-ABBD-A3EA4E9B0303}"/>
      </w:docPartPr>
      <w:docPartBody>
        <w:p w:rsidR="00000000" w:rsidRDefault="00EE5DC9">
          <w:pPr>
            <w:pStyle w:val="2B5B02D54D184BDAA5164694077BD3C1"/>
          </w:pPr>
          <w:r>
            <w:t>Approval of Minutes</w:t>
          </w:r>
        </w:p>
      </w:docPartBody>
    </w:docPart>
    <w:docPart>
      <w:docPartPr>
        <w:name w:val="51B10941EA0B4B81926C62311CA6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2EA14-EE78-4ACF-9163-36644BF6995B}"/>
      </w:docPartPr>
      <w:docPartBody>
        <w:p w:rsidR="00000000" w:rsidRDefault="00EE5DC9">
          <w:pPr>
            <w:pStyle w:val="51B10941EA0B4B81926C62311CA613D0"/>
          </w:pPr>
          <w:r>
            <w:t>The minutes of the previous meeting were unanimously approved as distribute</w:t>
          </w:r>
          <w:r>
            <w:t>d.</w:t>
          </w:r>
        </w:p>
      </w:docPartBody>
    </w:docPart>
    <w:docPart>
      <w:docPartPr>
        <w:name w:val="8C9955B0ECD94591B986C64546F9D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46D9-B6C7-4E79-98C3-23D48BC8E9A6}"/>
      </w:docPartPr>
      <w:docPartBody>
        <w:p w:rsidR="00000000" w:rsidRDefault="00EE5DC9">
          <w:pPr>
            <w:pStyle w:val="8C9955B0ECD94591B986C64546F9D403"/>
          </w:pPr>
          <w:r>
            <w:t>Open Issues</w:t>
          </w:r>
        </w:p>
      </w:docPartBody>
    </w:docPart>
    <w:docPart>
      <w:docPartPr>
        <w:name w:val="B1B306B3CD7E4184A2BE6D25C05FD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46E0F-E7A1-4AE1-842F-46130AE69637}"/>
      </w:docPartPr>
      <w:docPartBody>
        <w:p w:rsidR="00000000" w:rsidRDefault="00EE5DC9">
          <w:pPr>
            <w:pStyle w:val="B1B306B3CD7E4184A2BE6D25C05FD844"/>
          </w:pPr>
          <w:r>
            <w:t>Agenda for Next Meeting</w:t>
          </w:r>
        </w:p>
      </w:docPartBody>
    </w:docPart>
    <w:docPart>
      <w:docPartPr>
        <w:name w:val="9767CD05B0454E0A9AFC04008E384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702E-F13D-4070-B699-0B6D42847F8D}"/>
      </w:docPartPr>
      <w:docPartBody>
        <w:p w:rsidR="00000000" w:rsidRDefault="00EE5DC9">
          <w:pPr>
            <w:pStyle w:val="9767CD05B0454E0A9AFC04008E3841FE"/>
          </w:pPr>
          <w:r>
            <w:t>Adjournment</w:t>
          </w:r>
        </w:p>
      </w:docPartBody>
    </w:docPart>
    <w:docPart>
      <w:docPartPr>
        <w:name w:val="C1AAE402304E40A299143AC04BA12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5C67-3698-4249-92F8-92BA4EE47137}"/>
      </w:docPartPr>
      <w:docPartBody>
        <w:p w:rsidR="00000000" w:rsidRDefault="00EE5DC9">
          <w:pPr>
            <w:pStyle w:val="C1AAE402304E40A299143AC04BA12928"/>
          </w:pPr>
          <w:r>
            <w:t>Meeting was adjourned at</w:t>
          </w:r>
        </w:p>
      </w:docPartBody>
    </w:docPart>
    <w:docPart>
      <w:docPartPr>
        <w:name w:val="4B73186B787C42D4B1D6AC727EDD1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94B3-DFF7-4BBF-8092-6DDC2D05A2D8}"/>
      </w:docPartPr>
      <w:docPartBody>
        <w:p w:rsidR="00000000" w:rsidRDefault="00EE5DC9">
          <w:pPr>
            <w:pStyle w:val="4B73186B787C42D4B1D6AC727EDD1C1A"/>
          </w:pPr>
          <w:r w:rsidRPr="00A25FD3">
            <w:rPr>
              <w:rStyle w:val="Emphasis"/>
            </w:rPr>
            <w:t>time</w:t>
          </w:r>
        </w:p>
      </w:docPartBody>
    </w:docPart>
    <w:docPart>
      <w:docPartPr>
        <w:name w:val="87FE0E3AA16F439EA7AD1A512667A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14A0-B4FC-4C61-B5B8-16E8394271DD}"/>
      </w:docPartPr>
      <w:docPartBody>
        <w:p w:rsidR="00000000" w:rsidRDefault="00EE5DC9">
          <w:pPr>
            <w:pStyle w:val="87FE0E3AA16F439EA7AD1A512667A33B"/>
          </w:pPr>
          <w:r>
            <w:t>by</w:t>
          </w:r>
        </w:p>
      </w:docPartBody>
    </w:docPart>
    <w:docPart>
      <w:docPartPr>
        <w:name w:val="74F421F973A740D9B4FFB2004AA8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1BC0-3BFF-43BC-B2EF-6505FE9D2A90}"/>
      </w:docPartPr>
      <w:docPartBody>
        <w:p w:rsidR="00000000" w:rsidRDefault="00EE5DC9">
          <w:pPr>
            <w:pStyle w:val="74F421F973A740D9B4FFB2004AA8E921"/>
          </w:pPr>
          <w:r>
            <w:t>Facilitator Name</w:t>
          </w:r>
        </w:p>
      </w:docPartBody>
    </w:docPart>
    <w:docPart>
      <w:docPartPr>
        <w:name w:val="18C8AA1336C3488EB9268D201066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80E45-7D0F-4672-B1DC-A97973B97987}"/>
      </w:docPartPr>
      <w:docPartBody>
        <w:p w:rsidR="00000000" w:rsidRDefault="00EE5DC9">
          <w:pPr>
            <w:pStyle w:val="18C8AA1336C3488EB9268D201066E941"/>
          </w:pPr>
          <w:r>
            <w:t xml:space="preserve">The next general meeting </w:t>
          </w:r>
          <w:r>
            <w:t>will be at</w:t>
          </w:r>
        </w:p>
      </w:docPartBody>
    </w:docPart>
    <w:docPart>
      <w:docPartPr>
        <w:name w:val="F6FAFC45AA274735AD05E2961E428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F6710-0AF7-4B43-9C02-D90D962EB76E}"/>
      </w:docPartPr>
      <w:docPartBody>
        <w:p w:rsidR="00000000" w:rsidRDefault="00EE5DC9">
          <w:pPr>
            <w:pStyle w:val="F6FAFC45AA274735AD05E2961E428C90"/>
          </w:pPr>
          <w:r>
            <w:t>on</w:t>
          </w:r>
        </w:p>
      </w:docPartBody>
    </w:docPart>
    <w:docPart>
      <w:docPartPr>
        <w:name w:val="C2653DF452C3410D967290A739066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506C-6AB2-4D3D-94EE-9B842AD4471C}"/>
      </w:docPartPr>
      <w:docPartBody>
        <w:p w:rsidR="00000000" w:rsidRDefault="00EE5DC9">
          <w:pPr>
            <w:pStyle w:val="C2653DF452C3410D967290A739066CE0"/>
          </w:pPr>
          <w:r>
            <w:t>in</w:t>
          </w:r>
        </w:p>
      </w:docPartBody>
    </w:docPart>
    <w:docPart>
      <w:docPartPr>
        <w:name w:val="DFA622B68BB749038C268A4FFFD22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4E765-9E94-412B-BB6A-D44F2822870F}"/>
      </w:docPartPr>
      <w:docPartBody>
        <w:p w:rsidR="00000000" w:rsidRDefault="00EE5DC9">
          <w:pPr>
            <w:pStyle w:val="DFA622B68BB749038C268A4FFFD22E64"/>
          </w:pPr>
          <w:r>
            <w:t>Minutes submitted by:</w:t>
          </w:r>
        </w:p>
      </w:docPartBody>
    </w:docPart>
    <w:docPart>
      <w:docPartPr>
        <w:name w:val="97400A2946DC46589B83B92680AD8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1035C-E87F-400F-A7FA-C092B0F7E137}"/>
      </w:docPartPr>
      <w:docPartBody>
        <w:p w:rsidR="00000000" w:rsidRDefault="00EE5DC9">
          <w:pPr>
            <w:pStyle w:val="97400A2946DC46589B83B92680AD8196"/>
          </w:pPr>
          <w:r>
            <w:t>Approved by: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C9"/>
    <w:rsid w:val="00E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C80E10209411ABD2A117689E8343A">
    <w:name w:val="19AC80E10209411ABD2A117689E8343A"/>
  </w:style>
  <w:style w:type="paragraph" w:customStyle="1" w:styleId="3EB771B45E85477697AC284522DBEB70">
    <w:name w:val="3EB771B45E85477697AC284522DBEB70"/>
  </w:style>
  <w:style w:type="paragraph" w:customStyle="1" w:styleId="F8A061BD387E4F5ABA222C04D2A7115B">
    <w:name w:val="F8A061BD387E4F5ABA222C04D2A7115B"/>
  </w:style>
  <w:style w:type="paragraph" w:customStyle="1" w:styleId="A3DED41BEEC3470E9F9338A714FC4393">
    <w:name w:val="A3DED41BEEC3470E9F9338A714FC4393"/>
  </w:style>
  <w:style w:type="paragraph" w:customStyle="1" w:styleId="713A9C17D7EF493E97FEE9E0737DC0B4">
    <w:name w:val="713A9C17D7EF493E97FEE9E0737DC0B4"/>
  </w:style>
  <w:style w:type="paragraph" w:customStyle="1" w:styleId="B44478281DFA4783B03F90760FB54FD0">
    <w:name w:val="B44478281DFA4783B03F90760FB54FD0"/>
  </w:style>
  <w:style w:type="paragraph" w:customStyle="1" w:styleId="7260C83E60834BF8AA86D1067ED0C071">
    <w:name w:val="7260C83E60834BF8AA86D1067ED0C071"/>
  </w:style>
  <w:style w:type="character" w:styleId="Emphasis">
    <w:name w:val="Emphasis"/>
    <w:basedOn w:val="DefaultParagraphFont"/>
    <w:uiPriority w:val="12"/>
    <w:unhideWhenUsed/>
    <w:qFormat/>
    <w:rPr>
      <w:iCs/>
      <w:color w:val="595959" w:themeColor="text1" w:themeTint="A6"/>
    </w:rPr>
  </w:style>
  <w:style w:type="paragraph" w:customStyle="1" w:styleId="BF950B47CE984A2592EB3BDAA9DF8099">
    <w:name w:val="BF950B47CE984A2592EB3BDAA9DF8099"/>
  </w:style>
  <w:style w:type="paragraph" w:customStyle="1" w:styleId="EAE5CBA472144AAA80574B2AAB0BEA81">
    <w:name w:val="EAE5CBA472144AAA80574B2AAB0BEA81"/>
  </w:style>
  <w:style w:type="paragraph" w:customStyle="1" w:styleId="8AD3587A2C284086A8AB995CD60FE134">
    <w:name w:val="8AD3587A2C284086A8AB995CD60FE134"/>
  </w:style>
  <w:style w:type="paragraph" w:customStyle="1" w:styleId="F5EC7D8BD9FE47F7A21CDFEB81EF299C">
    <w:name w:val="F5EC7D8BD9FE47F7A21CDFEB81EF299C"/>
  </w:style>
  <w:style w:type="paragraph" w:customStyle="1" w:styleId="90183193E748465D9F23958488B31D79">
    <w:name w:val="90183193E748465D9F23958488B31D79"/>
  </w:style>
  <w:style w:type="paragraph" w:customStyle="1" w:styleId="6E90F16CE18C410291E1F2B882597F9F">
    <w:name w:val="6E90F16CE18C410291E1F2B882597F9F"/>
  </w:style>
  <w:style w:type="paragraph" w:customStyle="1" w:styleId="A60FB6047672403491D16C0DD7B8C36F">
    <w:name w:val="A60FB6047672403491D16C0DD7B8C36F"/>
  </w:style>
  <w:style w:type="paragraph" w:customStyle="1" w:styleId="7385A11CF3C84B6CA7847056D76FCEC8">
    <w:name w:val="7385A11CF3C84B6CA7847056D76FCEC8"/>
  </w:style>
  <w:style w:type="paragraph" w:customStyle="1" w:styleId="66BAD819963A43DC98E1ED4E81E1CB9E">
    <w:name w:val="66BAD819963A43DC98E1ED4E81E1CB9E"/>
  </w:style>
  <w:style w:type="paragraph" w:customStyle="1" w:styleId="A5B13F2AB60643FA88C53CB8DC6A736F">
    <w:name w:val="A5B13F2AB60643FA88C53CB8DC6A736F"/>
  </w:style>
  <w:style w:type="paragraph" w:customStyle="1" w:styleId="E045EC868ED04ADB847BC8A2A8B9AD4A">
    <w:name w:val="E045EC868ED04ADB847BC8A2A8B9AD4A"/>
  </w:style>
  <w:style w:type="paragraph" w:customStyle="1" w:styleId="2B5B02D54D184BDAA5164694077BD3C1">
    <w:name w:val="2B5B02D54D184BDAA5164694077BD3C1"/>
  </w:style>
  <w:style w:type="paragraph" w:customStyle="1" w:styleId="51B10941EA0B4B81926C62311CA613D0">
    <w:name w:val="51B10941EA0B4B81926C62311CA613D0"/>
  </w:style>
  <w:style w:type="paragraph" w:customStyle="1" w:styleId="8C9955B0ECD94591B986C64546F9D403">
    <w:name w:val="8C9955B0ECD94591B986C64546F9D40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84782745F844468AF21B87CBDCA46C">
    <w:name w:val="9F84782745F844468AF21B87CBDCA46C"/>
  </w:style>
  <w:style w:type="paragraph" w:customStyle="1" w:styleId="F4E0ABB909664AA1B0A5BD10A268CDD1">
    <w:name w:val="F4E0ABB909664AA1B0A5BD10A268CDD1"/>
  </w:style>
  <w:style w:type="paragraph" w:customStyle="1" w:styleId="19AC228B744F4F2193D576D3BA9306B1">
    <w:name w:val="19AC228B744F4F2193D576D3BA9306B1"/>
  </w:style>
  <w:style w:type="paragraph" w:customStyle="1" w:styleId="B1B306B3CD7E4184A2BE6D25C05FD844">
    <w:name w:val="B1B306B3CD7E4184A2BE6D25C05FD844"/>
  </w:style>
  <w:style w:type="paragraph" w:customStyle="1" w:styleId="6B02D12BC7304B2994CD3C4C03A8F67D">
    <w:name w:val="6B02D12BC7304B2994CD3C4C03A8F67D"/>
  </w:style>
  <w:style w:type="paragraph" w:customStyle="1" w:styleId="9767CD05B0454E0A9AFC04008E3841FE">
    <w:name w:val="9767CD05B0454E0A9AFC04008E3841FE"/>
  </w:style>
  <w:style w:type="paragraph" w:customStyle="1" w:styleId="C1AAE402304E40A299143AC04BA12928">
    <w:name w:val="C1AAE402304E40A299143AC04BA12928"/>
  </w:style>
  <w:style w:type="paragraph" w:customStyle="1" w:styleId="4B73186B787C42D4B1D6AC727EDD1C1A">
    <w:name w:val="4B73186B787C42D4B1D6AC727EDD1C1A"/>
  </w:style>
  <w:style w:type="paragraph" w:customStyle="1" w:styleId="87FE0E3AA16F439EA7AD1A512667A33B">
    <w:name w:val="87FE0E3AA16F439EA7AD1A512667A33B"/>
  </w:style>
  <w:style w:type="paragraph" w:customStyle="1" w:styleId="74F421F973A740D9B4FFB2004AA8E921">
    <w:name w:val="74F421F973A740D9B4FFB2004AA8E921"/>
  </w:style>
  <w:style w:type="paragraph" w:customStyle="1" w:styleId="18C8AA1336C3488EB9268D201066E941">
    <w:name w:val="18C8AA1336C3488EB9268D201066E941"/>
  </w:style>
  <w:style w:type="paragraph" w:customStyle="1" w:styleId="9F66EEFEFCCD4E879F744D20B17C4888">
    <w:name w:val="9F66EEFEFCCD4E879F744D20B17C4888"/>
  </w:style>
  <w:style w:type="paragraph" w:customStyle="1" w:styleId="F6FAFC45AA274735AD05E2961E428C90">
    <w:name w:val="F6FAFC45AA274735AD05E2961E428C90"/>
  </w:style>
  <w:style w:type="paragraph" w:customStyle="1" w:styleId="F37CE328BBA6488FB958F58D3AEE3942">
    <w:name w:val="F37CE328BBA6488FB958F58D3AEE3942"/>
  </w:style>
  <w:style w:type="paragraph" w:customStyle="1" w:styleId="C2653DF452C3410D967290A739066CE0">
    <w:name w:val="C2653DF452C3410D967290A739066CE0"/>
  </w:style>
  <w:style w:type="paragraph" w:customStyle="1" w:styleId="2D69E3A4D6734BDD99A26D91267F9492">
    <w:name w:val="2D69E3A4D6734BDD99A26D91267F9492"/>
  </w:style>
  <w:style w:type="paragraph" w:customStyle="1" w:styleId="DFA622B68BB749038C268A4FFFD22E64">
    <w:name w:val="DFA622B68BB749038C268A4FFFD22E64"/>
  </w:style>
  <w:style w:type="paragraph" w:customStyle="1" w:styleId="C868CE8DE2204F5E84F80941D62C17F0">
    <w:name w:val="C868CE8DE2204F5E84F80941D62C17F0"/>
  </w:style>
  <w:style w:type="paragraph" w:customStyle="1" w:styleId="97400A2946DC46589B83B92680AD8196">
    <w:name w:val="97400A2946DC46589B83B92680AD8196"/>
  </w:style>
  <w:style w:type="paragraph" w:customStyle="1" w:styleId="925514A2A4D143DDB3C47F2FC3CD9BCE">
    <w:name w:val="925514A2A4D143DDB3C47F2FC3CD9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</Template>
  <TotalTime>25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LNL</dc:subject>
  <dc:creator>Liam</dc:creator>
  <cp:keywords>29/05/2020</cp:keywords>
  <dc:description/>
  <cp:lastModifiedBy>liam saxon</cp:lastModifiedBy>
  <cp:revision>1</cp:revision>
  <cp:lastPrinted>2012-01-04T23:03:00Z</cp:lastPrinted>
  <dcterms:created xsi:type="dcterms:W3CDTF">2020-05-29T05:08:00Z</dcterms:created>
  <dcterms:modified xsi:type="dcterms:W3CDTF">2020-05-29T05:34:00Z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